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768D" w14:textId="1A262719" w:rsidR="00394A6D" w:rsidRPr="001277B5" w:rsidRDefault="001277B5" w:rsidP="00790218">
      <w:pPr>
        <w:pStyle w:val="Title"/>
        <w:rPr>
          <w:sz w:val="36"/>
          <w:szCs w:val="36"/>
        </w:rPr>
      </w:pPr>
      <w:r>
        <w:rPr>
          <w:sz w:val="36"/>
          <w:szCs w:val="36"/>
        </w:rPr>
        <w:t>Toni Little</w:t>
      </w:r>
    </w:p>
    <w:p w14:paraId="12AB7E0A" w14:textId="1FAB3FC0" w:rsidR="00BD649F" w:rsidRDefault="001277B5" w:rsidP="00790218">
      <w:r>
        <w:t>153 Autumn Cir SE, Calgary, AB</w:t>
      </w:r>
      <w:r w:rsidR="007D00B3">
        <w:t> | </w:t>
      </w:r>
      <w:r>
        <w:t>(403) 891-8664</w:t>
      </w:r>
      <w:r w:rsidR="007D00B3">
        <w:t> | </w:t>
      </w:r>
      <w:hyperlink r:id="rId8" w:history="1">
        <w:r w:rsidR="00790218" w:rsidRPr="00153999">
          <w:rPr>
            <w:rStyle w:val="Hyperlink"/>
          </w:rPr>
          <w:t>tonilittle@live.com</w:t>
        </w:r>
      </w:hyperlink>
    </w:p>
    <w:p w14:paraId="01349419" w14:textId="77777777" w:rsidR="00790218" w:rsidRDefault="00790218" w:rsidP="00790218">
      <w:pPr>
        <w:rPr>
          <w:b/>
          <w:bCs/>
          <w:sz w:val="28"/>
          <w:szCs w:val="28"/>
        </w:rPr>
      </w:pPr>
      <w:r w:rsidRPr="00790218">
        <w:rPr>
          <w:b/>
          <w:bCs/>
          <w:sz w:val="28"/>
          <w:szCs w:val="28"/>
        </w:rPr>
        <w:t>Professional Summary</w:t>
      </w:r>
    </w:p>
    <w:p w14:paraId="3C0C6FFC" w14:textId="16DF9719" w:rsidR="00790218" w:rsidRPr="00790218" w:rsidRDefault="00790218" w:rsidP="00790218">
      <w:pPr>
        <w:rPr>
          <w:b/>
          <w:bCs/>
          <w:sz w:val="28"/>
          <w:szCs w:val="28"/>
        </w:rPr>
      </w:pPr>
      <w:r>
        <w:t>Skilled and hardworking biology student graduate focused on Ecology &amp; Evolution as well as Human Anatomy &amp; Physiology. Exceptional independent research skills with demonstrated success in study design and execution alongside professors. Well-organized and enthusiastic with good communication and problem-solving skills. Self-motivated and works exceptionally well independently and within groups.</w:t>
      </w:r>
    </w:p>
    <w:p w14:paraId="19FDDB72" w14:textId="77777777" w:rsidR="008571C3" w:rsidRDefault="00790218" w:rsidP="00790218">
      <w:pPr>
        <w:rPr>
          <w:b/>
          <w:bCs/>
          <w:sz w:val="28"/>
          <w:szCs w:val="28"/>
        </w:rPr>
      </w:pPr>
      <w:r w:rsidRPr="00790218">
        <w:rPr>
          <w:b/>
          <w:bCs/>
          <w:sz w:val="28"/>
          <w:szCs w:val="28"/>
        </w:rPr>
        <w:t>Education</w:t>
      </w:r>
    </w:p>
    <w:p w14:paraId="741A08F9" w14:textId="3935F96F" w:rsidR="008571C3" w:rsidRPr="008571C3" w:rsidRDefault="00790218" w:rsidP="00790218">
      <w:pPr>
        <w:rPr>
          <w:b/>
          <w:bCs/>
          <w:sz w:val="28"/>
          <w:szCs w:val="28"/>
        </w:rPr>
      </w:pPr>
      <w:r>
        <w:t>0</w:t>
      </w:r>
      <w:r w:rsidR="00230CC0">
        <w:t>5</w:t>
      </w:r>
      <w:r>
        <w:t>/2022</w:t>
      </w:r>
      <w:r w:rsidR="008571C3">
        <w:t xml:space="preserve"> | </w:t>
      </w:r>
      <w:r>
        <w:t>Bachelor of Science: Biology | Mount Royal University – Calgary, AB</w:t>
      </w:r>
    </w:p>
    <w:p w14:paraId="75A99298" w14:textId="09AAAF76" w:rsidR="00790218" w:rsidRPr="008571C3" w:rsidRDefault="00790218" w:rsidP="00790218">
      <w:r w:rsidRPr="00790218">
        <w:rPr>
          <w:b/>
          <w:bCs/>
          <w:sz w:val="28"/>
          <w:szCs w:val="28"/>
        </w:rPr>
        <w:t>Skills &amp; Abilities</w:t>
      </w:r>
    </w:p>
    <w:p w14:paraId="5C76C772" w14:textId="77777777" w:rsidR="00790218" w:rsidRDefault="00790218" w:rsidP="00790218">
      <w:pPr>
        <w:pStyle w:val="ListParagraph"/>
        <w:numPr>
          <w:ilvl w:val="0"/>
          <w:numId w:val="29"/>
        </w:numPr>
        <w:sectPr w:rsidR="00790218" w:rsidSect="00790218">
          <w:footerReference w:type="default" r:id="rId9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1174D762" w14:textId="77777777" w:rsidR="00790218" w:rsidRDefault="00790218" w:rsidP="00790218">
      <w:pPr>
        <w:pStyle w:val="ListParagraph"/>
        <w:numPr>
          <w:ilvl w:val="0"/>
          <w:numId w:val="29"/>
        </w:numPr>
      </w:pPr>
      <w:r>
        <w:t>Exceptional customer services and people skills</w:t>
      </w:r>
    </w:p>
    <w:p w14:paraId="468C65FE" w14:textId="6A15FE45" w:rsidR="008571C3" w:rsidRDefault="00790218" w:rsidP="008571C3">
      <w:pPr>
        <w:pStyle w:val="ListParagraph"/>
        <w:numPr>
          <w:ilvl w:val="0"/>
          <w:numId w:val="29"/>
        </w:numPr>
      </w:pPr>
      <w:r>
        <w:t xml:space="preserve">Laboratory experiments and report writing </w:t>
      </w:r>
    </w:p>
    <w:p w14:paraId="36F41B41" w14:textId="1AB46B02" w:rsidR="00790218" w:rsidRDefault="00790218" w:rsidP="00790218">
      <w:pPr>
        <w:pStyle w:val="ListParagraph"/>
        <w:numPr>
          <w:ilvl w:val="0"/>
          <w:numId w:val="29"/>
        </w:numPr>
      </w:pPr>
      <w:r>
        <w:t>Teambuilding</w:t>
      </w:r>
    </w:p>
    <w:p w14:paraId="1679E5CD" w14:textId="22BE42BD" w:rsidR="00790218" w:rsidRDefault="00790218" w:rsidP="00790218">
      <w:pPr>
        <w:pStyle w:val="ListParagraph"/>
        <w:numPr>
          <w:ilvl w:val="0"/>
          <w:numId w:val="29"/>
        </w:numPr>
      </w:pPr>
      <w:r>
        <w:t>Graphic design and social media management</w:t>
      </w:r>
    </w:p>
    <w:p w14:paraId="739FF7B7" w14:textId="6F20CB5E" w:rsidR="00790218" w:rsidRDefault="008571C3" w:rsidP="00790218">
      <w:pPr>
        <w:pStyle w:val="ListParagraph"/>
        <w:numPr>
          <w:ilvl w:val="0"/>
          <w:numId w:val="29"/>
        </w:numPr>
      </w:pPr>
      <w:r>
        <w:t>Technologically competent</w:t>
      </w:r>
    </w:p>
    <w:p w14:paraId="1ED59441" w14:textId="54A55EAB" w:rsidR="008571C3" w:rsidRDefault="008571C3" w:rsidP="00790218">
      <w:pPr>
        <w:pStyle w:val="ListParagraph"/>
        <w:numPr>
          <w:ilvl w:val="0"/>
          <w:numId w:val="29"/>
        </w:numPr>
      </w:pPr>
      <w:r>
        <w:t>Excellent communication skills and quick learner</w:t>
      </w:r>
    </w:p>
    <w:p w14:paraId="4DC64EC6" w14:textId="72F09107" w:rsidR="00790218" w:rsidRDefault="008571C3" w:rsidP="00790218">
      <w:pPr>
        <w:pStyle w:val="ListParagraph"/>
        <w:numPr>
          <w:ilvl w:val="0"/>
          <w:numId w:val="29"/>
        </w:numPr>
      </w:pPr>
      <w:r>
        <w:t>Extremely w</w:t>
      </w:r>
      <w:r w:rsidR="00790218">
        <w:t xml:space="preserve">ell organized </w:t>
      </w:r>
    </w:p>
    <w:p w14:paraId="4BC8EAAE" w14:textId="1C0930F7" w:rsidR="00790218" w:rsidRDefault="00790218" w:rsidP="00790218">
      <w:pPr>
        <w:pStyle w:val="ListParagraph"/>
        <w:numPr>
          <w:ilvl w:val="0"/>
          <w:numId w:val="29"/>
        </w:numPr>
      </w:pPr>
      <w:r>
        <w:t xml:space="preserve">Flexible and </w:t>
      </w:r>
      <w:r w:rsidR="008571C3">
        <w:t>a</w:t>
      </w:r>
      <w:r>
        <w:t>daptable</w:t>
      </w:r>
    </w:p>
    <w:p w14:paraId="75DFEC80" w14:textId="3062CD68" w:rsidR="00790218" w:rsidRDefault="008571C3" w:rsidP="00790218">
      <w:pPr>
        <w:pStyle w:val="ListParagraph"/>
        <w:numPr>
          <w:ilvl w:val="0"/>
          <w:numId w:val="29"/>
        </w:numPr>
      </w:pPr>
      <w:r>
        <w:t>Effective researching skills working alongside professors</w:t>
      </w:r>
    </w:p>
    <w:p w14:paraId="2A80DBCB" w14:textId="1FC246A5" w:rsidR="00790218" w:rsidRDefault="00790218" w:rsidP="00790218">
      <w:pPr>
        <w:pStyle w:val="ListParagraph"/>
        <w:numPr>
          <w:ilvl w:val="0"/>
          <w:numId w:val="29"/>
        </w:numPr>
      </w:pPr>
      <w:r>
        <w:t xml:space="preserve">Familiar with R programming language &amp; Microsoft Office </w:t>
      </w:r>
    </w:p>
    <w:p w14:paraId="53CE506E" w14:textId="77777777" w:rsidR="00790218" w:rsidRDefault="00790218" w:rsidP="00790218">
      <w:pPr>
        <w:rPr>
          <w:b/>
          <w:bCs/>
          <w:sz w:val="28"/>
          <w:szCs w:val="28"/>
        </w:rPr>
        <w:sectPr w:rsidR="00790218" w:rsidSect="00790218">
          <w:type w:val="continuous"/>
          <w:pgSz w:w="12240" w:h="15840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</w:p>
    <w:p w14:paraId="2C7CC6CD" w14:textId="456C1F75" w:rsidR="00790218" w:rsidRPr="00790218" w:rsidRDefault="00790218" w:rsidP="00790218">
      <w:pPr>
        <w:rPr>
          <w:b/>
          <w:bCs/>
          <w:sz w:val="28"/>
          <w:szCs w:val="28"/>
        </w:rPr>
      </w:pPr>
      <w:r w:rsidRPr="00790218">
        <w:rPr>
          <w:b/>
          <w:bCs/>
          <w:sz w:val="28"/>
          <w:szCs w:val="28"/>
        </w:rPr>
        <w:t>Work History</w:t>
      </w:r>
    </w:p>
    <w:p w14:paraId="49E367F6" w14:textId="77777777" w:rsidR="00790218" w:rsidRDefault="00790218" w:rsidP="00790218">
      <w:r>
        <w:t>SALES ASSOCIATE | WINNERS | 2016-2020 – CALGARY, AB</w:t>
      </w:r>
    </w:p>
    <w:p w14:paraId="1B7AED39" w14:textId="518D6BD8" w:rsidR="00790218" w:rsidRDefault="00790218" w:rsidP="00790218">
      <w:pPr>
        <w:pStyle w:val="ListParagraph"/>
        <w:numPr>
          <w:ilvl w:val="0"/>
          <w:numId w:val="30"/>
        </w:numPr>
      </w:pPr>
      <w:r>
        <w:t>Helped customers one on one, prepared merchandise, cleaned, and organized.</w:t>
      </w:r>
      <w:r w:rsidR="008571C3">
        <w:t xml:space="preserve"> Worked alongside management to setup displays and problem solve. Provided exceptional customer service to make customers experience efficient and easy, even during problems that might arise. </w:t>
      </w:r>
    </w:p>
    <w:p w14:paraId="55EB6B43" w14:textId="77777777" w:rsidR="00790218" w:rsidRDefault="00790218" w:rsidP="00790218">
      <w:r>
        <w:t>SALES FLOOR ASSOCIATE | SUPERSTORE | 2015-2016 – CALGARY, AB</w:t>
      </w:r>
    </w:p>
    <w:p w14:paraId="437ED516" w14:textId="4BFAE305" w:rsidR="00790218" w:rsidRDefault="00790218" w:rsidP="00790218">
      <w:pPr>
        <w:pStyle w:val="ListParagraph"/>
        <w:numPr>
          <w:ilvl w:val="0"/>
          <w:numId w:val="30"/>
        </w:numPr>
      </w:pPr>
      <w:r>
        <w:t>Organized racks and shelves, engage and greeted customers, stocked merchandise</w:t>
      </w:r>
      <w:r w:rsidR="008571C3">
        <w:t xml:space="preserve"> in an appealing manner. Helped problem any issues customers were facing. </w:t>
      </w:r>
    </w:p>
    <w:p w14:paraId="73C18E79" w14:textId="77777777" w:rsidR="00790218" w:rsidRPr="00790218" w:rsidRDefault="00790218" w:rsidP="00790218">
      <w:pPr>
        <w:rPr>
          <w:b/>
          <w:bCs/>
          <w:sz w:val="28"/>
          <w:szCs w:val="28"/>
        </w:rPr>
      </w:pPr>
      <w:r w:rsidRPr="00790218">
        <w:rPr>
          <w:b/>
          <w:bCs/>
          <w:sz w:val="28"/>
          <w:szCs w:val="28"/>
        </w:rPr>
        <w:t>Certifications</w:t>
      </w:r>
    </w:p>
    <w:p w14:paraId="63839DDC" w14:textId="2EC747D6" w:rsidR="00790218" w:rsidRDefault="00790218" w:rsidP="00790218">
      <w:pPr>
        <w:pStyle w:val="ListParagraph"/>
        <w:numPr>
          <w:ilvl w:val="0"/>
          <w:numId w:val="30"/>
        </w:numPr>
      </w:pPr>
      <w:r>
        <w:t>Professional Association of Diving Instructors (PADI) Open Water Diver certification (In progress)</w:t>
      </w:r>
    </w:p>
    <w:p w14:paraId="2E1BB3A9" w14:textId="77C828D7" w:rsidR="003F1E14" w:rsidRDefault="003F1E14" w:rsidP="00790218">
      <w:pPr>
        <w:pStyle w:val="ListParagraph"/>
        <w:numPr>
          <w:ilvl w:val="0"/>
          <w:numId w:val="30"/>
        </w:numPr>
      </w:pPr>
      <w:r>
        <w:t>“School of Fish” Fishes of Alberta Field Identification course (May 7, 2022)</w:t>
      </w:r>
    </w:p>
    <w:p w14:paraId="4B4BDBF6" w14:textId="06C90BC5" w:rsidR="00790218" w:rsidRDefault="00790218" w:rsidP="00790218">
      <w:pPr>
        <w:pStyle w:val="ListParagraph"/>
        <w:numPr>
          <w:ilvl w:val="0"/>
          <w:numId w:val="30"/>
        </w:numPr>
      </w:pPr>
      <w:r>
        <w:t>Alberta Conservation and Hunters Education Program (June 14, 2016)</w:t>
      </w:r>
    </w:p>
    <w:p w14:paraId="7929DCAD" w14:textId="49F74963" w:rsidR="003F1E14" w:rsidRDefault="00790218" w:rsidP="003F1E14">
      <w:pPr>
        <w:pStyle w:val="ListParagraph"/>
        <w:numPr>
          <w:ilvl w:val="0"/>
          <w:numId w:val="30"/>
        </w:numPr>
      </w:pPr>
      <w:r>
        <w:t>Child Safe Canada and Safety Education and First-Aid (April 16, 2011)</w:t>
      </w:r>
    </w:p>
    <w:p w14:paraId="5FC8E53A" w14:textId="220C43BC" w:rsidR="00790218" w:rsidRPr="00790218" w:rsidRDefault="00790218" w:rsidP="00790218">
      <w:pPr>
        <w:rPr>
          <w:b/>
          <w:bCs/>
          <w:sz w:val="28"/>
          <w:szCs w:val="28"/>
        </w:rPr>
      </w:pPr>
      <w:r w:rsidRPr="00790218">
        <w:rPr>
          <w:b/>
          <w:bCs/>
          <w:sz w:val="28"/>
          <w:szCs w:val="28"/>
        </w:rPr>
        <w:t>References</w:t>
      </w:r>
    </w:p>
    <w:p w14:paraId="15C3EA4A" w14:textId="390EDCA7" w:rsidR="00790218" w:rsidRDefault="00790218" w:rsidP="00790218">
      <w:r>
        <w:t>Available upon request</w:t>
      </w:r>
    </w:p>
    <w:sectPr w:rsidR="00790218" w:rsidSect="00790218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BBA1" w14:textId="77777777" w:rsidR="00B95BB1" w:rsidRDefault="00B95BB1">
      <w:pPr>
        <w:spacing w:after="0"/>
      </w:pPr>
      <w:r>
        <w:separator/>
      </w:r>
    </w:p>
  </w:endnote>
  <w:endnote w:type="continuationSeparator" w:id="0">
    <w:p w14:paraId="6F18EB0B" w14:textId="77777777" w:rsidR="00B95BB1" w:rsidRDefault="00B95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9A9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9041" w14:textId="77777777" w:rsidR="00B95BB1" w:rsidRDefault="00B95BB1">
      <w:pPr>
        <w:spacing w:after="0"/>
      </w:pPr>
      <w:r>
        <w:separator/>
      </w:r>
    </w:p>
  </w:footnote>
  <w:footnote w:type="continuationSeparator" w:id="0">
    <w:p w14:paraId="58A28DBE" w14:textId="77777777" w:rsidR="00B95BB1" w:rsidRDefault="00B95B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D23E0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86F68"/>
    <w:multiLevelType w:val="hybridMultilevel"/>
    <w:tmpl w:val="878A4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8237F"/>
    <w:multiLevelType w:val="hybridMultilevel"/>
    <w:tmpl w:val="D7124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828A4"/>
    <w:multiLevelType w:val="hybridMultilevel"/>
    <w:tmpl w:val="9CDC1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03549"/>
    <w:multiLevelType w:val="hybridMultilevel"/>
    <w:tmpl w:val="D3FAC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BA738B9"/>
    <w:multiLevelType w:val="hybridMultilevel"/>
    <w:tmpl w:val="A87C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B29C7"/>
    <w:multiLevelType w:val="hybridMultilevel"/>
    <w:tmpl w:val="F1D4E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66659"/>
    <w:multiLevelType w:val="hybridMultilevel"/>
    <w:tmpl w:val="6B10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CA0CEE"/>
    <w:multiLevelType w:val="hybridMultilevel"/>
    <w:tmpl w:val="B668641A"/>
    <w:lvl w:ilvl="0" w:tplc="236A14E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F6590"/>
    <w:multiLevelType w:val="hybridMultilevel"/>
    <w:tmpl w:val="702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D347B"/>
    <w:multiLevelType w:val="hybridMultilevel"/>
    <w:tmpl w:val="02E8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B00E5"/>
    <w:multiLevelType w:val="hybridMultilevel"/>
    <w:tmpl w:val="21566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8"/>
  </w:num>
  <w:num w:numId="20">
    <w:abstractNumId w:val="21"/>
  </w:num>
  <w:num w:numId="21">
    <w:abstractNumId w:val="22"/>
  </w:num>
  <w:num w:numId="22">
    <w:abstractNumId w:val="13"/>
  </w:num>
  <w:num w:numId="23">
    <w:abstractNumId w:val="16"/>
  </w:num>
  <w:num w:numId="24">
    <w:abstractNumId w:val="19"/>
  </w:num>
  <w:num w:numId="25">
    <w:abstractNumId w:val="10"/>
  </w:num>
  <w:num w:numId="26">
    <w:abstractNumId w:val="15"/>
  </w:num>
  <w:num w:numId="27">
    <w:abstractNumId w:val="12"/>
  </w:num>
  <w:num w:numId="28">
    <w:abstractNumId w:val="11"/>
  </w:num>
  <w:num w:numId="29">
    <w:abstractNumId w:val="1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B5"/>
    <w:rsid w:val="000643A4"/>
    <w:rsid w:val="001277B5"/>
    <w:rsid w:val="00194895"/>
    <w:rsid w:val="001C289F"/>
    <w:rsid w:val="002204BA"/>
    <w:rsid w:val="00227497"/>
    <w:rsid w:val="00230CC0"/>
    <w:rsid w:val="0029388A"/>
    <w:rsid w:val="003049F7"/>
    <w:rsid w:val="00374627"/>
    <w:rsid w:val="00394A6D"/>
    <w:rsid w:val="003D2277"/>
    <w:rsid w:val="003F19B9"/>
    <w:rsid w:val="003F1E14"/>
    <w:rsid w:val="004476A1"/>
    <w:rsid w:val="004F1D59"/>
    <w:rsid w:val="005114E7"/>
    <w:rsid w:val="005E5E55"/>
    <w:rsid w:val="00616068"/>
    <w:rsid w:val="00627A26"/>
    <w:rsid w:val="006346F4"/>
    <w:rsid w:val="0068342F"/>
    <w:rsid w:val="006C6C63"/>
    <w:rsid w:val="006E401C"/>
    <w:rsid w:val="0077621B"/>
    <w:rsid w:val="00790218"/>
    <w:rsid w:val="00790D2F"/>
    <w:rsid w:val="007963CE"/>
    <w:rsid w:val="007D00B3"/>
    <w:rsid w:val="008571C3"/>
    <w:rsid w:val="00890FF6"/>
    <w:rsid w:val="008916B6"/>
    <w:rsid w:val="008E10EB"/>
    <w:rsid w:val="009763C8"/>
    <w:rsid w:val="00996952"/>
    <w:rsid w:val="00A338E8"/>
    <w:rsid w:val="00A6380E"/>
    <w:rsid w:val="00A652FA"/>
    <w:rsid w:val="00A8131A"/>
    <w:rsid w:val="00B60240"/>
    <w:rsid w:val="00B769EE"/>
    <w:rsid w:val="00B95BB1"/>
    <w:rsid w:val="00BD58C8"/>
    <w:rsid w:val="00BD649F"/>
    <w:rsid w:val="00BE3E85"/>
    <w:rsid w:val="00C20E23"/>
    <w:rsid w:val="00C57E43"/>
    <w:rsid w:val="00C600C3"/>
    <w:rsid w:val="00C72B59"/>
    <w:rsid w:val="00CC75DB"/>
    <w:rsid w:val="00D33143"/>
    <w:rsid w:val="00D4558E"/>
    <w:rsid w:val="00D56207"/>
    <w:rsid w:val="00D765AF"/>
    <w:rsid w:val="00D76A50"/>
    <w:rsid w:val="00DD4208"/>
    <w:rsid w:val="00E22891"/>
    <w:rsid w:val="00EA2B92"/>
    <w:rsid w:val="00EC7E01"/>
    <w:rsid w:val="00FA2633"/>
    <w:rsid w:val="00F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F2F6"/>
  <w15:chartTrackingRefBased/>
  <w15:docId w15:val="{B5A47433-37BC-46AA-98E9-EAE78B3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ilittle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EE59-6BE1-4034-8D7F-6D5BE954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117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</dc:creator>
  <cp:keywords/>
  <cp:lastModifiedBy>Toni Little</cp:lastModifiedBy>
  <cp:revision>6</cp:revision>
  <dcterms:created xsi:type="dcterms:W3CDTF">2022-04-26T16:42:00Z</dcterms:created>
  <dcterms:modified xsi:type="dcterms:W3CDTF">2022-05-13T03:47:00Z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